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83"/>
      </w:tblGrid>
      <w:tr w:rsidR="004956C3" w14:paraId="4B6E66A6" w14:textId="77777777" w:rsidTr="00374D9F">
        <w:trPr>
          <w:trHeight w:val="3115"/>
        </w:trPr>
        <w:tc>
          <w:tcPr>
            <w:tcW w:w="9383" w:type="dxa"/>
            <w:hideMark/>
          </w:tcPr>
          <w:p w14:paraId="1ABFC8D0" w14:textId="77777777" w:rsidR="004956C3" w:rsidRDefault="004956C3">
            <w:pPr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4A87810B" w14:textId="77777777" w:rsidR="004956C3" w:rsidRDefault="004956C3">
            <w:pPr>
              <w:suppressAutoHyphens/>
              <w:spacing w:before="24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4956C3" w14:paraId="69B79E92" w14:textId="77777777" w:rsidTr="00374D9F">
        <w:tc>
          <w:tcPr>
            <w:tcW w:w="9383" w:type="dxa"/>
          </w:tcPr>
          <w:p w14:paraId="6564DE78" w14:textId="77777777" w:rsidR="004956C3" w:rsidRDefault="004956C3">
            <w:pPr>
              <w:suppressAutoHyphens/>
              <w:spacing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4956C3" w14:paraId="6658849D" w14:textId="77777777" w:rsidTr="00374D9F">
        <w:trPr>
          <w:trHeight w:val="3945"/>
        </w:trPr>
        <w:tc>
          <w:tcPr>
            <w:tcW w:w="9383" w:type="dxa"/>
          </w:tcPr>
          <w:p w14:paraId="444B4658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E558DA1" w14:textId="77777777" w:rsidR="00336EE1" w:rsidRDefault="00336EE1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Холодницкий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Сергей Вадимович</w:t>
            </w:r>
          </w:p>
          <w:p w14:paraId="16D668C0" w14:textId="5149FC01" w:rsidR="004956C3" w:rsidRPr="004956C3" w:rsidRDefault="00374D9F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Пласкевич Анастасия Викторовна</w:t>
            </w:r>
          </w:p>
          <w:p w14:paraId="3A7D4BDE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39966883" w14:textId="727E62F0" w:rsidR="00BD6CAF" w:rsidRDefault="00612C08" w:rsidP="00612C0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ru-RU"/>
              </w:rPr>
            </w:pPr>
            <w:r w:rsidRPr="00336E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highlight w:val="yellow"/>
                <w:lang w:eastAsia="ru-RU"/>
              </w:rPr>
              <w:t>ЭКОНОМЕТРИЧЕСК</w:t>
            </w:r>
            <w:r w:rsidR="00290D29" w:rsidRPr="00336E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highlight w:val="yellow"/>
                <w:lang w:eastAsia="ru-RU"/>
              </w:rPr>
              <w:t xml:space="preserve">ОЕ </w:t>
            </w:r>
            <w:r w:rsidRPr="00336E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highlight w:val="yellow"/>
                <w:lang w:eastAsia="ru-RU"/>
              </w:rPr>
              <w:t xml:space="preserve">ИССЛЕДОВАНИИ ДАННЫХ СКРОББЛИНГОВОГО СЕРВИСА </w:t>
            </w:r>
            <w:r w:rsidRPr="00336E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highlight w:val="yellow"/>
                <w:lang w:val="en-US" w:eastAsia="ru-RU"/>
              </w:rPr>
              <w:t>LAST</w:t>
            </w:r>
            <w:r w:rsidRPr="00336E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highlight w:val="yellow"/>
                <w:lang w:eastAsia="ru-RU"/>
              </w:rPr>
              <w:t>.</w:t>
            </w:r>
            <w:r w:rsidRPr="00336EE1"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highlight w:val="yellow"/>
                <w:lang w:val="en-US" w:eastAsia="ru-RU"/>
              </w:rPr>
              <w:t>FM</w:t>
            </w: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ru-RU"/>
              </w:rPr>
              <w:t xml:space="preserve"> </w:t>
            </w:r>
          </w:p>
          <w:p w14:paraId="32A951E3" w14:textId="575701EC" w:rsidR="004956C3" w:rsidRDefault="00336EE1" w:rsidP="00BD6CAF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eastAsia="ru-RU"/>
              </w:rPr>
              <w:t>Контрольный проект</w:t>
            </w:r>
          </w:p>
          <w:p w14:paraId="24B74E9A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274F3B52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eastAsia="ru-RU"/>
              </w:rPr>
              <w:t>38.03.05 Бизнес-информатика</w:t>
            </w:r>
          </w:p>
          <w:p w14:paraId="25A3764F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образовательная программа «Бизнес-информатика»</w:t>
            </w:r>
          </w:p>
          <w:p w14:paraId="0AFE6D0D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5DAA2F9D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64F17419" w14:textId="77777777" w:rsidR="004956C3" w:rsidRDefault="004956C3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4956C3" w14:paraId="4CAB6EE9" w14:textId="77777777">
              <w:trPr>
                <w:trHeight w:val="3480"/>
              </w:trPr>
              <w:tc>
                <w:tcPr>
                  <w:tcW w:w="4785" w:type="dxa"/>
                </w:tcPr>
                <w:p w14:paraId="1DFFC9A9" w14:textId="77777777" w:rsidR="004956C3" w:rsidRDefault="004956C3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8E8256B" w14:textId="77777777" w:rsidR="004956C3" w:rsidRDefault="004956C3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CF06F94" w14:textId="77777777" w:rsidR="004956C3" w:rsidRDefault="004956C3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EF58EC2" w14:textId="77777777" w:rsidR="004956C3" w:rsidRDefault="004956C3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1D72640C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4874E358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47428FA5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F8D7D43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20B68C0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1ABE7FCB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193953C2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474EF81E" w14:textId="77777777" w:rsidR="004956C3" w:rsidRDefault="004956C3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3B916B0B" w14:textId="77777777" w:rsidR="004956C3" w:rsidRDefault="004956C3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14:paraId="54C45E29" w14:textId="1AF99474" w:rsidR="004956C3" w:rsidRDefault="00336EE1" w:rsidP="004956C3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proofErr w:type="spellStart"/>
                  <w:r w:rsidRPr="00336EE1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PhD</w:t>
                  </w:r>
                  <w:proofErr w:type="spellEnd"/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, </w:t>
                  </w:r>
                  <w:r w:rsidR="004956C3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к. 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т.</w:t>
                  </w:r>
                  <w:r w:rsidR="004956C3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  <w:r w:rsidR="0086675A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н.</w:t>
                  </w:r>
                  <w:r w:rsidR="004956C3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,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доцент кафедры информационных технологий в бизнесе</w:t>
                  </w:r>
                  <w:r w:rsidR="004956C3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</w:t>
                  </w:r>
                </w:p>
                <w:p w14:paraId="0C5D2A95" w14:textId="77777777" w:rsidR="004956C3" w:rsidRDefault="004956C3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14:paraId="6D3747E1" w14:textId="1F6A6536" w:rsidR="004956C3" w:rsidRPr="00BD6CAF" w:rsidRDefault="00336EE1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А</w:t>
                  </w:r>
                  <w:r w:rsidR="00C47BFC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.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В</w:t>
                  </w:r>
                  <w:r w:rsidR="00C47BFC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. </w:t>
                  </w:r>
                  <w:proofErr w:type="spellStart"/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Бузмаков</w:t>
                  </w:r>
                  <w:proofErr w:type="spellEnd"/>
                </w:p>
                <w:p w14:paraId="7CCD73F4" w14:textId="77777777" w:rsidR="004956C3" w:rsidRDefault="004956C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0E64329" w14:textId="77777777" w:rsidR="004956C3" w:rsidRDefault="004956C3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</w:tr>
            <w:tr w:rsidR="00A25A3E" w14:paraId="6587BFBA" w14:textId="77777777" w:rsidTr="006B6FAE">
              <w:trPr>
                <w:trHeight w:val="851"/>
              </w:trPr>
              <w:tc>
                <w:tcPr>
                  <w:tcW w:w="4785" w:type="dxa"/>
                </w:tcPr>
                <w:p w14:paraId="5AC4D9E1" w14:textId="77777777" w:rsidR="00A25A3E" w:rsidRDefault="00A25A3E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4CE76E85" w14:textId="77777777" w:rsidR="00A25A3E" w:rsidRDefault="00A25A3E">
                  <w:pPr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67CAB397" w14:textId="5C51BC2B" w:rsidR="004956C3" w:rsidRPr="006B6FAE" w:rsidRDefault="006B6FAE" w:rsidP="006B6FA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Пермь, 20</w:t>
            </w:r>
            <w:r w:rsidRPr="00BD6CAF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  <w:r w:rsidR="00336EE1" w:rsidRPr="00336EE1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 год</w:t>
            </w:r>
          </w:p>
        </w:tc>
      </w:tr>
    </w:tbl>
    <w:bookmarkStart w:id="0" w:name="_Toc532143161" w:displacedByCustomXml="next"/>
    <w:sdt>
      <w:sdtPr>
        <w:rPr>
          <w:rFonts w:ascii="Calibri" w:eastAsia="Calibri" w:hAnsi="Calibri" w:cs="Times New Roman"/>
          <w:b w:val="0"/>
          <w:color w:val="auto"/>
          <w:sz w:val="22"/>
          <w:szCs w:val="22"/>
        </w:rPr>
        <w:id w:val="-98716091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6"/>
          <w:szCs w:val="26"/>
        </w:rPr>
      </w:sdtEndPr>
      <w:sdtContent>
        <w:p w14:paraId="39910BFC" w14:textId="77777777" w:rsidR="00434AA0" w:rsidRPr="00D24D6E" w:rsidRDefault="00434AA0" w:rsidP="00D24D6E">
          <w:pPr>
            <w:pStyle w:val="13"/>
            <w:rPr>
              <w:rStyle w:val="14"/>
              <w:sz w:val="26"/>
            </w:rPr>
          </w:pPr>
          <w:r w:rsidRPr="00D24D6E">
            <w:rPr>
              <w:rStyle w:val="14"/>
              <w:b/>
            </w:rPr>
            <w:t>Оглавление</w:t>
          </w:r>
          <w:bookmarkEnd w:id="0"/>
        </w:p>
        <w:p w14:paraId="152E0E7B" w14:textId="1725DCCA" w:rsidR="002578BB" w:rsidRDefault="00434AA0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374D9F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374D9F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374D9F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532143161" w:history="1">
            <w:r w:rsidR="002578BB" w:rsidRPr="00A449D9">
              <w:rPr>
                <w:rStyle w:val="af4"/>
                <w:noProof/>
              </w:rPr>
              <w:t>Оглавление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_Toc532143161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2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22EE3D68" w14:textId="3C3F0770" w:rsidR="002578BB" w:rsidRDefault="00D2171E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2" w:history="1">
            <w:r w:rsidR="002578BB" w:rsidRPr="00A449D9">
              <w:rPr>
                <w:rStyle w:val="af4"/>
                <w:noProof/>
              </w:rPr>
              <w:t>Аннотация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_Toc532143162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3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28B68584" w14:textId="69256AE3" w:rsidR="002578BB" w:rsidRDefault="00D2171E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3" w:history="1">
            <w:r w:rsidR="002578BB" w:rsidRPr="00A449D9">
              <w:rPr>
                <w:rStyle w:val="af4"/>
                <w:noProof/>
              </w:rPr>
              <w:t>Введение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_Toc532143163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4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7D2CDE69" w14:textId="35590F21" w:rsidR="002578BB" w:rsidRDefault="00D2171E">
          <w:pPr>
            <w:pStyle w:val="15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4" w:history="1">
            <w:r w:rsidR="002578BB" w:rsidRPr="00A449D9">
              <w:rPr>
                <w:rStyle w:val="af4"/>
                <w:noProof/>
              </w:rPr>
              <w:t>Глава 1.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Описание данных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_Toc532143164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6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3D5D4A98" w14:textId="64C5CABA" w:rsidR="002578BB" w:rsidRDefault="00D2171E">
          <w:pPr>
            <w:pStyle w:val="26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5" w:history="1">
            <w:r w:rsidR="002578BB" w:rsidRPr="00A449D9">
              <w:rPr>
                <w:rStyle w:val="af4"/>
                <w:noProof/>
              </w:rPr>
              <w:t>1.1.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Исходные данные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_Toc532143165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6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3F038B27" w14:textId="611E8D8E" w:rsidR="002578BB" w:rsidRDefault="00D2171E">
          <w:pPr>
            <w:pStyle w:val="26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6" w:history="1">
            <w:r w:rsidR="002578BB" w:rsidRPr="00A449D9">
              <w:rPr>
                <w:rStyle w:val="af4"/>
                <w:noProof/>
              </w:rPr>
              <w:t>1.2.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Предобработка исходных данных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_Toc532143166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6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05FE1A28" w14:textId="0B4AC495" w:rsidR="002578BB" w:rsidRDefault="00D2171E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7" w:history="1">
            <w:r w:rsidR="002578BB" w:rsidRPr="00A449D9">
              <w:rPr>
                <w:rStyle w:val="af4"/>
                <w:noProof/>
              </w:rPr>
              <w:t>1.2.1.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Пошаговое описание процесса предобработки набора данных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_Toc532143167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7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003E32D9" w14:textId="753007E9" w:rsidR="002578BB" w:rsidRDefault="00D2171E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8" w:history="1">
            <w:r w:rsidR="002578BB" w:rsidRPr="00A449D9">
              <w:rPr>
                <w:rStyle w:val="af4"/>
                <w:noProof/>
              </w:rPr>
              <w:t>1.2.2.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Итоговые исходные данные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_Toc532143168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8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6D3158CA" w14:textId="47A5296D" w:rsidR="002578BB" w:rsidRDefault="00D2171E">
          <w:pPr>
            <w:pStyle w:val="26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69" w:history="1">
            <w:r w:rsidR="002578BB" w:rsidRPr="00A449D9">
              <w:rPr>
                <w:rStyle w:val="af4"/>
                <w:noProof/>
              </w:rPr>
              <w:t>1.3.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Предварительный анализ данных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_Toc532143169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8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192832CD" w14:textId="109B3EC0" w:rsidR="002578BB" w:rsidRDefault="00D2171E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0" w:history="1">
            <w:r w:rsidR="002578BB" w:rsidRPr="00A449D9">
              <w:rPr>
                <w:rStyle w:val="af4"/>
                <w:noProof/>
              </w:rPr>
              <w:t>1.3.1.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Проверка наличия статистических выбросов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_Toc532143170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8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36319640" w14:textId="0B8F312F" w:rsidR="002578BB" w:rsidRDefault="00D2171E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1" w:history="1">
            <w:r w:rsidR="002578BB" w:rsidRPr="00A449D9">
              <w:rPr>
                <w:rStyle w:val="af4"/>
                <w:noProof/>
              </w:rPr>
              <w:t>1.3.2.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Проверка однородности данных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_Toc532143171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11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275DDC6F" w14:textId="389557F9" w:rsidR="002578BB" w:rsidRDefault="00D2171E">
          <w:pPr>
            <w:pStyle w:val="35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2" w:history="1">
            <w:r w:rsidR="002578BB" w:rsidRPr="00A449D9">
              <w:rPr>
                <w:rStyle w:val="af4"/>
                <w:noProof/>
              </w:rPr>
              <w:t>1.3.3.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>Проверка нормальности распределения переменных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_Toc532143172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11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56DE573A" w14:textId="064063D4" w:rsidR="002578BB" w:rsidRDefault="00D2171E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3" w:history="1">
            <w:r w:rsidR="002578BB" w:rsidRPr="00A449D9">
              <w:rPr>
                <w:rStyle w:val="af4"/>
                <w:noProof/>
              </w:rPr>
              <w:t>Эконометрическая модель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_Toc532143173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16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2AC54229" w14:textId="626E69EF" w:rsidR="002578BB" w:rsidRDefault="00D2171E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4" w:history="1">
            <w:r w:rsidR="002578BB" w:rsidRPr="00A449D9">
              <w:rPr>
                <w:rStyle w:val="af4"/>
                <w:noProof/>
              </w:rPr>
              <w:t>Эмпирические результаты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_Toc532143174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19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6C87DC8F" w14:textId="5D644375" w:rsidR="002578BB" w:rsidRDefault="00D2171E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5" w:history="1">
            <w:r w:rsidR="002578BB" w:rsidRPr="00A449D9">
              <w:rPr>
                <w:rStyle w:val="af4"/>
                <w:noProof/>
              </w:rPr>
              <w:t>Заключение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_Toc532143175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20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33254699" w14:textId="4DE4F662" w:rsidR="002578BB" w:rsidRDefault="00D2171E">
          <w:pPr>
            <w:pStyle w:val="15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6" w:history="1">
            <w:r w:rsidR="002578BB" w:rsidRPr="00A449D9">
              <w:rPr>
                <w:rStyle w:val="af4"/>
                <w:noProof/>
              </w:rPr>
              <w:t>Библиографический список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_Toc532143176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21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38121DBF" w14:textId="458A3AB9" w:rsidR="002578BB" w:rsidRDefault="00D2171E">
          <w:pPr>
            <w:pStyle w:val="15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532143177" w:history="1">
            <w:r w:rsidR="002578BB" w:rsidRPr="00A449D9">
              <w:rPr>
                <w:rStyle w:val="af4"/>
                <w:noProof/>
              </w:rPr>
              <w:t>Приложение 1</w:t>
            </w:r>
            <w:r w:rsidR="002578BB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2578BB" w:rsidRPr="00A449D9">
              <w:rPr>
                <w:rStyle w:val="af4"/>
                <w:noProof/>
              </w:rPr>
              <w:t xml:space="preserve">. Листинг скрипта для предобработки данных в </w:t>
            </w:r>
            <w:r w:rsidR="002578BB" w:rsidRPr="00A449D9">
              <w:rPr>
                <w:rStyle w:val="af4"/>
                <w:noProof/>
                <w:lang w:val="en-US"/>
              </w:rPr>
              <w:t>RStudio</w:t>
            </w:r>
            <w:r w:rsidR="002578BB">
              <w:rPr>
                <w:noProof/>
                <w:webHidden/>
              </w:rPr>
              <w:tab/>
            </w:r>
            <w:r w:rsidR="002578BB">
              <w:rPr>
                <w:noProof/>
                <w:webHidden/>
              </w:rPr>
              <w:fldChar w:fldCharType="begin"/>
            </w:r>
            <w:r w:rsidR="002578BB">
              <w:rPr>
                <w:noProof/>
                <w:webHidden/>
              </w:rPr>
              <w:instrText xml:space="preserve"> PAGEREF _Toc532143177 \h </w:instrText>
            </w:r>
            <w:r w:rsidR="002578BB">
              <w:rPr>
                <w:noProof/>
                <w:webHidden/>
              </w:rPr>
            </w:r>
            <w:r w:rsidR="002578BB">
              <w:rPr>
                <w:noProof/>
                <w:webHidden/>
              </w:rPr>
              <w:fldChar w:fldCharType="separate"/>
            </w:r>
            <w:r w:rsidR="00F704CC">
              <w:rPr>
                <w:noProof/>
                <w:webHidden/>
              </w:rPr>
              <w:t>22</w:t>
            </w:r>
            <w:r w:rsidR="002578BB">
              <w:rPr>
                <w:noProof/>
                <w:webHidden/>
              </w:rPr>
              <w:fldChar w:fldCharType="end"/>
            </w:r>
          </w:hyperlink>
        </w:p>
        <w:p w14:paraId="773CE339" w14:textId="3ECE8E18" w:rsidR="00434AA0" w:rsidRPr="00374D9F" w:rsidRDefault="00434AA0">
          <w:pPr>
            <w:rPr>
              <w:rFonts w:ascii="Times New Roman" w:hAnsi="Times New Roman"/>
              <w:sz w:val="26"/>
              <w:szCs w:val="26"/>
            </w:rPr>
          </w:pPr>
          <w:r w:rsidRPr="00374D9F">
            <w:rPr>
              <w:rFonts w:ascii="Times New Roman" w:hAnsi="Times New Roman"/>
              <w:bCs/>
              <w:sz w:val="26"/>
              <w:szCs w:val="26"/>
            </w:rPr>
            <w:fldChar w:fldCharType="end"/>
          </w:r>
        </w:p>
      </w:sdtContent>
    </w:sdt>
    <w:p w14:paraId="13BEA14D" w14:textId="2392B1D8" w:rsidR="006B6FAE" w:rsidRDefault="006B6FAE">
      <w:pPr>
        <w:spacing w:line="259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058B8F7E" w14:textId="560C791D" w:rsidR="00C75679" w:rsidRDefault="00C75679" w:rsidP="00BD6CAF">
      <w:pPr>
        <w:pStyle w:val="13"/>
      </w:pPr>
      <w:bookmarkStart w:id="1" w:name="_Toc532143162"/>
      <w:r>
        <w:lastRenderedPageBreak/>
        <w:t>Аннотация</w:t>
      </w:r>
      <w:bookmarkEnd w:id="1"/>
    </w:p>
    <w:p w14:paraId="191749B5" w14:textId="1B833817" w:rsidR="00C75679" w:rsidRDefault="00C75679" w:rsidP="00C75679">
      <w:pPr>
        <w:pStyle w:val="a4"/>
      </w:pPr>
      <w:r w:rsidRPr="00AC27DF">
        <w:rPr>
          <w:highlight w:val="yellow"/>
        </w:rPr>
        <w:t xml:space="preserve">В данной работе представлен результат анализа статистических данных сервиса сбора информации о прослушивании музыки </w:t>
      </w:r>
      <w:r w:rsidRPr="00AC27DF">
        <w:rPr>
          <w:highlight w:val="yellow"/>
          <w:lang w:val="en-US"/>
        </w:rPr>
        <w:t>Last</w:t>
      </w:r>
      <w:r w:rsidRPr="00AC27DF">
        <w:rPr>
          <w:highlight w:val="yellow"/>
        </w:rPr>
        <w:t>.</w:t>
      </w:r>
      <w:proofErr w:type="spellStart"/>
      <w:r w:rsidRPr="00AC27DF">
        <w:rPr>
          <w:highlight w:val="yellow"/>
          <w:lang w:val="en-US"/>
        </w:rPr>
        <w:t>fm</w:t>
      </w:r>
      <w:proofErr w:type="spellEnd"/>
      <w:r w:rsidRPr="00AC27DF">
        <w:rPr>
          <w:highlight w:val="yellow"/>
        </w:rPr>
        <w:t xml:space="preserve"> по состоянию на 2012 год. Построены </w:t>
      </w:r>
      <w:r w:rsidR="00090F83" w:rsidRPr="00AC27DF">
        <w:rPr>
          <w:highlight w:val="yellow"/>
        </w:rPr>
        <w:t xml:space="preserve">линейные </w:t>
      </w:r>
      <w:r w:rsidRPr="00AC27DF">
        <w:rPr>
          <w:highlight w:val="yellow"/>
        </w:rPr>
        <w:t xml:space="preserve">регрессионные модели. В конечную выборку вошли данные о прослушиваниях музыки </w:t>
      </w:r>
      <w:r w:rsidR="00D94A3E" w:rsidRPr="00AC27DF">
        <w:rPr>
          <w:highlight w:val="yellow"/>
        </w:rPr>
        <w:t>5 000</w:t>
      </w:r>
      <w:r w:rsidRPr="00AC27DF">
        <w:rPr>
          <w:highlight w:val="yellow"/>
        </w:rPr>
        <w:t xml:space="preserve"> пользователей со всего мира.</w:t>
      </w:r>
    </w:p>
    <w:p w14:paraId="316C3D44" w14:textId="136D9C1F" w:rsidR="00C75679" w:rsidRDefault="00C75679" w:rsidP="00C75679">
      <w:pPr>
        <w:pStyle w:val="a4"/>
      </w:pPr>
      <w:r>
        <w:t xml:space="preserve">Работа состоит из введения, трех глав: описание данных, эконометрическая модель и эмпирические результаты, заключения, библиографического списка из </w:t>
      </w:r>
      <w:r w:rsidR="00D94A3E">
        <w:t>6</w:t>
      </w:r>
      <w:r>
        <w:t xml:space="preserve"> наименований и </w:t>
      </w:r>
      <w:r w:rsidR="00D94A3E">
        <w:t>1</w:t>
      </w:r>
      <w:r>
        <w:t xml:space="preserve"> приложени</w:t>
      </w:r>
      <w:r w:rsidR="00D94A3E">
        <w:t>я</w:t>
      </w:r>
      <w:r>
        <w:t xml:space="preserve">. Объем письменной работы – </w:t>
      </w:r>
      <w:r w:rsidR="00D94A3E">
        <w:t>2</w:t>
      </w:r>
      <w:r w:rsidR="00F704CC">
        <w:t>2</w:t>
      </w:r>
      <w:r>
        <w:t xml:space="preserve"> страниц</w:t>
      </w:r>
      <w:r w:rsidR="00D94A3E">
        <w:t>ы</w:t>
      </w:r>
      <w:r>
        <w:t>.</w:t>
      </w:r>
    </w:p>
    <w:p w14:paraId="3FE010A6" w14:textId="5471C9B7" w:rsidR="00D53157" w:rsidRDefault="00D53157" w:rsidP="00C75679">
      <w:pPr>
        <w:pStyle w:val="a4"/>
      </w:pPr>
      <w:r>
        <w:t>Результат проверки отчета в системе Антиплагиат</w:t>
      </w:r>
      <w:r w:rsidRPr="00AC27DF">
        <w:rPr>
          <w:highlight w:val="yellow"/>
        </w:rPr>
        <w:t>: 0,64%</w:t>
      </w:r>
      <w:r>
        <w:t xml:space="preserve"> заимствований, </w:t>
      </w:r>
      <w:r w:rsidRPr="00AC27DF">
        <w:rPr>
          <w:highlight w:val="yellow"/>
        </w:rPr>
        <w:t>99,36</w:t>
      </w:r>
      <w:r w:rsidRPr="00D53157">
        <w:t>%</w:t>
      </w:r>
      <w:r>
        <w:t xml:space="preserve"> - </w:t>
      </w:r>
      <w:r w:rsidR="00D94A3E">
        <w:t xml:space="preserve">оригинальность, 0% цитирования. </w:t>
      </w:r>
    </w:p>
    <w:p w14:paraId="7331AF04" w14:textId="00BD9F0E" w:rsidR="00BD6CAF" w:rsidRDefault="00BD6CAF" w:rsidP="00BD6CAF">
      <w:pPr>
        <w:pStyle w:val="13"/>
      </w:pPr>
      <w:bookmarkStart w:id="2" w:name="_Toc532143163"/>
      <w:r>
        <w:lastRenderedPageBreak/>
        <w:t>Введение</w:t>
      </w:r>
      <w:bookmarkEnd w:id="2"/>
    </w:p>
    <w:p w14:paraId="67531649" w14:textId="16C9C138" w:rsidR="00412B7B" w:rsidRDefault="00412B7B" w:rsidP="00412B7B">
      <w:pPr>
        <w:pStyle w:val="a4"/>
      </w:pPr>
      <w:r>
        <w:t xml:space="preserve">Сейчас в мире наблюдается тренд сбора данных — тысячи компаний во всех уголках земного шара столкнулись с задачей узнать своего потребителя. Предсказывая поведение потребителя, они хотят повысить свою эффективность, прибыль, выйти на новые рынки и др. Практически каждый сервис имеет внутри специальный механизм для отслеживания поведения пользователя, собирая всевозможные значимые и незначимые факторы о пользователе в особое хранилище. Затем руководством или менеджментом ставятся предположения, некоторые из которых могут быть проверены с помощью инструментов эконометрики, особенно, когда дело касается количественных данных. </w:t>
      </w:r>
    </w:p>
    <w:p w14:paraId="64F6A1EC" w14:textId="11DB6FAE" w:rsidR="00412B7B" w:rsidRDefault="00412B7B" w:rsidP="00412B7B">
      <w:pPr>
        <w:pStyle w:val="a4"/>
      </w:pPr>
      <w:r>
        <w:t>В данной работе мы рассмотрим</w:t>
      </w:r>
      <w:r w:rsidR="003D7D4A">
        <w:t>,</w:t>
      </w:r>
      <w:r>
        <w:t xml:space="preserve"> как минимальная информация о пользователе музыкального сервиса last.fm позволит </w:t>
      </w:r>
      <w:r w:rsidR="008465E3">
        <w:t xml:space="preserve">предсказать его возраст или </w:t>
      </w:r>
      <w:r>
        <w:t xml:space="preserve">узнать, от чего зависит приобретение платной подписки на данный сервис. Актуальность вопроса для бизнеса очевидна: увеличение количества платных подписок увеличивает доходы компании и позволяет оптимизировать каналы продаж, настроить </w:t>
      </w:r>
      <w:proofErr w:type="spellStart"/>
      <w:r>
        <w:t>таргет</w:t>
      </w:r>
      <w:proofErr w:type="spellEnd"/>
      <w:r>
        <w:t xml:space="preserve">-рекламу и другое, чтобы донести необходимую информацию до пользователей с максимальной конверсией в платные подписки. </w:t>
      </w:r>
    </w:p>
    <w:p w14:paraId="24EF444A" w14:textId="77777777" w:rsidR="00412B7B" w:rsidRDefault="00412B7B" w:rsidP="00412B7B">
      <w:pPr>
        <w:pStyle w:val="a4"/>
      </w:pPr>
      <w:r>
        <w:t>Таким образом, ц</w:t>
      </w:r>
      <w:r w:rsidRPr="00412B7B">
        <w:t>ель работы</w:t>
      </w:r>
      <w:r>
        <w:t xml:space="preserve"> – </w:t>
      </w:r>
      <w:r w:rsidRPr="00412B7B">
        <w:t>построить линейные по параметрам эконометрические модели для проверки установленных гипотез, путем сравнения моделей по различным показателям — выбрать наилучшую или оптимальную модель для последующей интерпретации новых наборов данных.</w:t>
      </w:r>
    </w:p>
    <w:p w14:paraId="128A2070" w14:textId="14D693BE" w:rsidR="00412B7B" w:rsidRDefault="00412B7B" w:rsidP="00412B7B">
      <w:pPr>
        <w:pStyle w:val="a4"/>
      </w:pPr>
      <w:r>
        <w:t>Для достижения данной цели были поставлены следующие задачи:</w:t>
      </w:r>
    </w:p>
    <w:p w14:paraId="580B2082" w14:textId="1F9F06F1" w:rsidR="00412B7B" w:rsidRDefault="00412B7B" w:rsidP="00412B7B">
      <w:pPr>
        <w:pStyle w:val="a4"/>
        <w:numPr>
          <w:ilvl w:val="0"/>
          <w:numId w:val="23"/>
        </w:numPr>
      </w:pPr>
      <w:r>
        <w:t>Проанализировать и обработать исходные данные.</w:t>
      </w:r>
    </w:p>
    <w:p w14:paraId="3DEB016E" w14:textId="714A3381" w:rsidR="00412B7B" w:rsidRDefault="00412B7B" w:rsidP="00412B7B">
      <w:pPr>
        <w:pStyle w:val="a4"/>
        <w:numPr>
          <w:ilvl w:val="0"/>
          <w:numId w:val="23"/>
        </w:numPr>
        <w:jc w:val="left"/>
      </w:pPr>
      <w:r>
        <w:t>Построить линейные по параметрам модели согласно гипотезам.</w:t>
      </w:r>
    </w:p>
    <w:p w14:paraId="7BA2A981" w14:textId="080AE44F" w:rsidR="00412B7B" w:rsidRDefault="00412B7B" w:rsidP="00412B7B">
      <w:pPr>
        <w:pStyle w:val="a4"/>
        <w:numPr>
          <w:ilvl w:val="0"/>
          <w:numId w:val="23"/>
        </w:numPr>
      </w:pPr>
      <w:r>
        <w:t xml:space="preserve">Проверить модели согласно условиям Гаусса-Маркова, установить </w:t>
      </w:r>
      <w:proofErr w:type="spellStart"/>
      <w:r>
        <w:t>мультиколлинеарность</w:t>
      </w:r>
      <w:proofErr w:type="spellEnd"/>
      <w:r>
        <w:t xml:space="preserve"> и гомо- или </w:t>
      </w:r>
      <w:proofErr w:type="spellStart"/>
      <w:r>
        <w:t>гетероскедастичность</w:t>
      </w:r>
      <w:proofErr w:type="spellEnd"/>
      <w:r>
        <w:t xml:space="preserve"> (</w:t>
      </w:r>
      <w:proofErr w:type="spellStart"/>
      <w:r>
        <w:t>Breusch-Pagan</w:t>
      </w:r>
      <w:proofErr w:type="spellEnd"/>
      <w:r>
        <w:t xml:space="preserve"> </w:t>
      </w:r>
      <w:proofErr w:type="spellStart"/>
      <w:r>
        <w:t>test</w:t>
      </w:r>
      <w:proofErr w:type="spellEnd"/>
      <w:r>
        <w:t>) и выбрать наилучшую или оптимальную модель.</w:t>
      </w:r>
    </w:p>
    <w:p w14:paraId="65234C1C" w14:textId="4ED98081" w:rsidR="00412B7B" w:rsidRDefault="00412B7B" w:rsidP="00412B7B">
      <w:pPr>
        <w:pStyle w:val="a4"/>
        <w:numPr>
          <w:ilvl w:val="0"/>
          <w:numId w:val="23"/>
        </w:numPr>
      </w:pPr>
      <w:r>
        <w:t>Проинтерпретировать полученные результаты. Подтвердить или опровергнуть выдвинутые гипотезы.</w:t>
      </w:r>
      <w:r w:rsidRPr="00412B7B">
        <w:t xml:space="preserve"> </w:t>
      </w:r>
    </w:p>
    <w:p w14:paraId="0923B334" w14:textId="79718D69" w:rsidR="00412B7B" w:rsidRDefault="00412B7B" w:rsidP="00412B7B">
      <w:pPr>
        <w:pStyle w:val="a4"/>
      </w:pPr>
      <w:r>
        <w:t>Выдвигаем следующие гипотезы для их опровержения или подтверждения:</w:t>
      </w:r>
    </w:p>
    <w:p w14:paraId="144AF6C6" w14:textId="294D14F2" w:rsidR="00412B7B" w:rsidRDefault="00412B7B" w:rsidP="00412B7B">
      <w:pPr>
        <w:pStyle w:val="a4"/>
      </w:pPr>
      <w:r w:rsidRPr="00412B7B">
        <w:rPr>
          <w:i/>
        </w:rPr>
        <w:t xml:space="preserve">H0: </w:t>
      </w:r>
      <w:r w:rsidR="003D7D4A" w:rsidRPr="003D7D4A">
        <w:rPr>
          <w:i/>
        </w:rPr>
        <w:t>Возраст отрицательно влияет на объем прослушиваемой музыки</w:t>
      </w:r>
      <w:r w:rsidR="003D7D4A">
        <w:rPr>
          <w:i/>
        </w:rPr>
        <w:t xml:space="preserve">. </w:t>
      </w:r>
      <w:r w:rsidR="003D7D4A" w:rsidRPr="003D7D4A">
        <w:t xml:space="preserve">Идея гипотезы заключается в следующем: традиционно, люди более старшего возраста </w:t>
      </w:r>
      <w:r w:rsidR="003D7D4A" w:rsidRPr="003D7D4A">
        <w:lastRenderedPageBreak/>
        <w:t xml:space="preserve">пользуются меньшим количеством интернет-сервисов, а </w:t>
      </w:r>
      <w:r w:rsidR="003D7D4A">
        <w:t>любовь к</w:t>
      </w:r>
      <w:r w:rsidR="003D7D4A" w:rsidRPr="003D7D4A">
        <w:t xml:space="preserve"> музык</w:t>
      </w:r>
      <w:r w:rsidR="003D7D4A">
        <w:t>е</w:t>
      </w:r>
      <w:r w:rsidR="003D7D4A" w:rsidRPr="003D7D4A">
        <w:t xml:space="preserve"> принято считать более юным увлечением</w:t>
      </w:r>
      <w:r w:rsidR="003D7D4A">
        <w:t>.</w:t>
      </w:r>
    </w:p>
    <w:p w14:paraId="0D295F0F" w14:textId="725E905C" w:rsidR="003D7D4A" w:rsidRPr="003D7D4A" w:rsidRDefault="003D7D4A" w:rsidP="00412B7B">
      <w:pPr>
        <w:pStyle w:val="a4"/>
        <w:rPr>
          <w:i/>
        </w:rPr>
      </w:pPr>
      <w:r>
        <w:t>Н1:</w:t>
      </w:r>
      <w:r w:rsidR="00F5329B" w:rsidRPr="00F5329B">
        <w:t xml:space="preserve"> </w:t>
      </w:r>
      <w:r w:rsidR="00F5329B">
        <w:t>В</w:t>
      </w:r>
      <w:r w:rsidR="00F5329B" w:rsidRPr="00F5329B">
        <w:rPr>
          <w:i/>
        </w:rPr>
        <w:t>озраст обратно зависит от количества плейлистов и любимых треков пользователя</w:t>
      </w:r>
      <w:r w:rsidRPr="003D7D4A">
        <w:rPr>
          <w:i/>
        </w:rPr>
        <w:t>.</w:t>
      </w:r>
      <w:r>
        <w:rPr>
          <w:i/>
        </w:rPr>
        <w:t xml:space="preserve"> </w:t>
      </w:r>
      <w:r w:rsidRPr="003D7D4A">
        <w:t xml:space="preserve">Было выдвинуто предположение, что люди более </w:t>
      </w:r>
      <w:r w:rsidR="00F5329B">
        <w:t>младшего</w:t>
      </w:r>
      <w:r w:rsidRPr="003D7D4A">
        <w:t xml:space="preserve"> возраста стараются упорядочивать музыку в своих аккаунтах, выбирать и оценивать треки, чтобы сервис им рекомендовал действительно любимую музыку</w:t>
      </w:r>
      <w:r w:rsidR="00F5329B">
        <w:t xml:space="preserve"> </w:t>
      </w:r>
      <w:proofErr w:type="gramStart"/>
      <w:r w:rsidR="00F5329B">
        <w:t>–</w:t>
      </w:r>
      <w:proofErr w:type="gramEnd"/>
      <w:r w:rsidR="00F5329B">
        <w:t xml:space="preserve"> трепетно относятся к музыке как к части своей жизни</w:t>
      </w:r>
      <w:r w:rsidRPr="003D7D4A">
        <w:t>.</w:t>
      </w:r>
    </w:p>
    <w:p w14:paraId="1BB4FAD7" w14:textId="21CEE4EC" w:rsidR="00612C08" w:rsidRDefault="003C3E61" w:rsidP="0037176F">
      <w:pPr>
        <w:pStyle w:val="1"/>
        <w:rPr>
          <w:rStyle w:val="17"/>
          <w:b/>
        </w:rPr>
      </w:pPr>
      <w:bookmarkStart w:id="3" w:name="_Toc532143164"/>
      <w:r>
        <w:rPr>
          <w:rStyle w:val="17"/>
          <w:b/>
        </w:rPr>
        <w:lastRenderedPageBreak/>
        <w:t>Описание данных</w:t>
      </w:r>
      <w:bookmarkEnd w:id="3"/>
    </w:p>
    <w:p w14:paraId="1EEE5873" w14:textId="68AD765D" w:rsidR="003C3E61" w:rsidRDefault="004D2062" w:rsidP="004D2062">
      <w:pPr>
        <w:pStyle w:val="2"/>
      </w:pPr>
      <w:bookmarkStart w:id="4" w:name="_Toc532143165"/>
      <w:r>
        <w:t>Исходные данные</w:t>
      </w:r>
      <w:bookmarkEnd w:id="4"/>
    </w:p>
    <w:p w14:paraId="6171EDC9" w14:textId="309C5AE0" w:rsidR="00FB55C6" w:rsidRDefault="00FB55C6" w:rsidP="004D2062">
      <w:pPr>
        <w:pStyle w:val="a4"/>
      </w:pPr>
      <w:r>
        <w:t xml:space="preserve">Исследуемый набор данных – данные </w:t>
      </w:r>
      <w:proofErr w:type="gramStart"/>
      <w:r>
        <w:t xml:space="preserve">о </w:t>
      </w:r>
      <w:r w:rsidR="0078410B">
        <w:t xml:space="preserve"> </w:t>
      </w:r>
      <w:r w:rsidR="008B0C6C">
        <w:t>был</w:t>
      </w:r>
      <w:proofErr w:type="gramEnd"/>
      <w:r>
        <w:t xml:space="preserve"> скачан с бесплатного источника </w:t>
      </w:r>
      <w:proofErr w:type="spellStart"/>
      <w:r w:rsidRPr="0078410B">
        <w:rPr>
          <w:highlight w:val="yellow"/>
          <w:lang w:val="en-US"/>
        </w:rPr>
        <w:t>Socrata</w:t>
      </w:r>
      <w:proofErr w:type="spellEnd"/>
      <w:r w:rsidR="00C43EEA">
        <w:t xml:space="preserve"> в формате </w:t>
      </w:r>
      <w:r w:rsidR="00C43EEA" w:rsidRPr="00C43EEA">
        <w:rPr>
          <w:i/>
        </w:rPr>
        <w:t>.</w:t>
      </w:r>
      <w:r w:rsidR="00C43EEA" w:rsidRPr="00C43EEA">
        <w:rPr>
          <w:i/>
          <w:lang w:val="en-US"/>
        </w:rPr>
        <w:t>csv</w:t>
      </w:r>
      <w:r w:rsidRPr="00FB55C6">
        <w:t>.</w:t>
      </w:r>
      <w:r>
        <w:t xml:space="preserve"> </w:t>
      </w:r>
    </w:p>
    <w:p w14:paraId="79570D8D" w14:textId="4011AA8C" w:rsidR="0078410B" w:rsidRPr="00FB55C6" w:rsidRDefault="0078410B" w:rsidP="004D2062">
      <w:pPr>
        <w:pStyle w:val="a4"/>
      </w:pPr>
      <w:r>
        <w:t xml:space="preserve">Тут хочу показать все столбцы </w:t>
      </w:r>
      <w:proofErr w:type="spellStart"/>
      <w:r>
        <w:t>мб</w:t>
      </w:r>
      <w:proofErr w:type="spellEnd"/>
      <w:r>
        <w:t xml:space="preserve"> распределения</w:t>
      </w:r>
    </w:p>
    <w:p w14:paraId="30374F14" w14:textId="1C422544" w:rsidR="004D2062" w:rsidRDefault="008949EA" w:rsidP="008949EA">
      <w:pPr>
        <w:pStyle w:val="2"/>
      </w:pPr>
      <w:bookmarkStart w:id="5" w:name="_Toc532143166"/>
      <w:r>
        <w:t>Предобработка</w:t>
      </w:r>
      <w:r w:rsidR="004D2062">
        <w:t xml:space="preserve"> исходных данных</w:t>
      </w:r>
      <w:bookmarkEnd w:id="5"/>
    </w:p>
    <w:p w14:paraId="269579FC" w14:textId="014F9AC8" w:rsidR="00E16520" w:rsidRDefault="008949EA" w:rsidP="008949EA">
      <w:pPr>
        <w:pStyle w:val="a4"/>
      </w:pPr>
      <w:r>
        <w:t>Перед тем как анализировать данные, необходимо выполнить их предобработку, для уменьшения размера исходных данных и очищения их от не</w:t>
      </w:r>
      <w:r w:rsidR="0037176F">
        <w:t xml:space="preserve"> </w:t>
      </w:r>
      <w:r>
        <w:t xml:space="preserve">исследуемых переменных. Предобработка данных была выполнена в программе </w:t>
      </w:r>
      <w:r>
        <w:rPr>
          <w:lang w:val="en-US"/>
        </w:rPr>
        <w:t>RStudio</w:t>
      </w:r>
      <w:r>
        <w:t xml:space="preserve">. Полный листинг скрипта находится в </w:t>
      </w:r>
      <w:r>
        <w:fldChar w:fldCharType="begin"/>
      </w:r>
      <w:r>
        <w:instrText xml:space="preserve"> REF _Ref532116108 \n \h </w:instrText>
      </w:r>
      <w:r>
        <w:fldChar w:fldCharType="separate"/>
      </w:r>
      <w:r w:rsidR="00F704CC">
        <w:t>Приложение 1</w:t>
      </w:r>
      <w:r>
        <w:fldChar w:fldCharType="end"/>
      </w:r>
      <w:r>
        <w:t>.</w:t>
      </w:r>
      <w:r w:rsidR="0037176F">
        <w:t xml:space="preserve"> </w:t>
      </w:r>
    </w:p>
    <w:p w14:paraId="49745A6F" w14:textId="756869AF" w:rsidR="0037176F" w:rsidRDefault="00E16520" w:rsidP="00E16520">
      <w:pPr>
        <w:pStyle w:val="3"/>
      </w:pPr>
      <w:bookmarkStart w:id="6" w:name="_Toc532143167"/>
      <w:r>
        <w:t>Пошаговое описание процесса предобработки набора данных</w:t>
      </w:r>
      <w:bookmarkEnd w:id="6"/>
      <w:r w:rsidR="0037176F">
        <w:t xml:space="preserve"> </w:t>
      </w:r>
    </w:p>
    <w:p w14:paraId="7DE3642B" w14:textId="41AB44DA" w:rsidR="0037176F" w:rsidRDefault="00AF3364" w:rsidP="00E16520">
      <w:pPr>
        <w:pStyle w:val="3"/>
      </w:pPr>
      <w:bookmarkStart w:id="7" w:name="_Toc532143168"/>
      <w:r>
        <w:t>Итоговые исходные данные</w:t>
      </w:r>
      <w:bookmarkEnd w:id="7"/>
    </w:p>
    <w:p w14:paraId="494A2AC9" w14:textId="43547FD8" w:rsidR="00E16520" w:rsidRDefault="00C75679" w:rsidP="00C75679">
      <w:pPr>
        <w:pStyle w:val="2"/>
      </w:pPr>
      <w:bookmarkStart w:id="8" w:name="_Toc532143169"/>
      <w:r>
        <w:t>Предварительный анализ данных</w:t>
      </w:r>
      <w:bookmarkEnd w:id="8"/>
    </w:p>
    <w:p w14:paraId="4021CC40" w14:textId="69C49390" w:rsidR="006E79A0" w:rsidRDefault="006E79A0" w:rsidP="006E79A0">
      <w:pPr>
        <w:pStyle w:val="3"/>
      </w:pPr>
      <w:bookmarkStart w:id="9" w:name="_Toc532143170"/>
      <w:r>
        <w:t>Проверка наличия статистических выбросов</w:t>
      </w:r>
      <w:bookmarkEnd w:id="9"/>
      <w:r w:rsidR="00A236BE">
        <w:t xml:space="preserve"> </w:t>
      </w:r>
    </w:p>
    <w:p w14:paraId="2F8D743E" w14:textId="59517D2C" w:rsidR="006E79A0" w:rsidRDefault="006E79A0" w:rsidP="006E79A0">
      <w:pPr>
        <w:pStyle w:val="3"/>
      </w:pPr>
      <w:bookmarkStart w:id="10" w:name="_Toc532143171"/>
      <w:r>
        <w:t>Проверка однородности данных</w:t>
      </w:r>
      <w:bookmarkEnd w:id="10"/>
    </w:p>
    <w:p w14:paraId="3C761102" w14:textId="41B3B1D5" w:rsidR="0081472A" w:rsidRPr="0081472A" w:rsidRDefault="00911F56" w:rsidP="0078410B">
      <w:pPr>
        <w:pStyle w:val="a4"/>
      </w:pPr>
      <w:r>
        <w:t xml:space="preserve">Описательные статистики по всем переменным представлены в разделе </w:t>
      </w:r>
      <w:r w:rsidRPr="00911F56">
        <w:rPr>
          <w:i/>
        </w:rPr>
        <w:t xml:space="preserve">1.3.1 </w:t>
      </w:r>
    </w:p>
    <w:p w14:paraId="35A51A70" w14:textId="625B7298" w:rsidR="00612C08" w:rsidRDefault="0078410B" w:rsidP="00612C08">
      <w:pPr>
        <w:pStyle w:val="13"/>
      </w:pPr>
      <w:r>
        <w:lastRenderedPageBreak/>
        <w:t>Создание моделей</w:t>
      </w:r>
    </w:p>
    <w:p w14:paraId="59C26327" w14:textId="5350032C" w:rsidR="00342F95" w:rsidRDefault="00342F95" w:rsidP="00342F95">
      <w:pPr>
        <w:pStyle w:val="2"/>
      </w:pPr>
      <w:r>
        <w:t>Создание модели</w:t>
      </w:r>
    </w:p>
    <w:p w14:paraId="174177AE" w14:textId="77777777" w:rsidR="00612C08" w:rsidRPr="00F67426" w:rsidRDefault="00612C08" w:rsidP="00612C08">
      <w:pPr>
        <w:pStyle w:val="13"/>
        <w:rPr>
          <w:lang w:val="en-US"/>
        </w:rPr>
      </w:pPr>
      <w:bookmarkStart w:id="11" w:name="_Toc532143174"/>
      <w:r w:rsidRPr="00612C08">
        <w:rPr>
          <w:rStyle w:val="14"/>
          <w:b/>
        </w:rPr>
        <w:lastRenderedPageBreak/>
        <w:t>Эмпирические</w:t>
      </w:r>
      <w:r w:rsidRPr="00F67426">
        <w:rPr>
          <w:rStyle w:val="14"/>
          <w:b/>
          <w:lang w:val="en-US"/>
        </w:rPr>
        <w:t xml:space="preserve"> </w:t>
      </w:r>
      <w:r w:rsidRPr="00612C08">
        <w:rPr>
          <w:rStyle w:val="14"/>
          <w:b/>
        </w:rPr>
        <w:t>результаты</w:t>
      </w:r>
      <w:bookmarkEnd w:id="11"/>
    </w:p>
    <w:p w14:paraId="148C2F5D" w14:textId="57EC7B65" w:rsidR="00342F95" w:rsidRDefault="00342F95" w:rsidP="00342F95">
      <w:pPr>
        <w:pStyle w:val="a4"/>
        <w:jc w:val="left"/>
      </w:pPr>
      <w:r>
        <w:t xml:space="preserve">В ходе анализа была выбрана </w:t>
      </w:r>
      <w:r w:rsidR="0078410B">
        <w:t>оптимальная</w:t>
      </w:r>
      <w:r>
        <w:t xml:space="preserve"> модель: </w:t>
      </w:r>
    </w:p>
    <w:p w14:paraId="1EB68F1E" w14:textId="77777777" w:rsidR="00612C08" w:rsidRPr="00851721" w:rsidRDefault="00612C08" w:rsidP="00612C08">
      <w:pPr>
        <w:pStyle w:val="13"/>
      </w:pPr>
      <w:bookmarkStart w:id="12" w:name="_Toc532143175"/>
      <w:r w:rsidRPr="00612C08">
        <w:rPr>
          <w:rStyle w:val="14"/>
          <w:b/>
        </w:rPr>
        <w:lastRenderedPageBreak/>
        <w:t>Заключение</w:t>
      </w:r>
      <w:bookmarkEnd w:id="12"/>
    </w:p>
    <w:p w14:paraId="260CC250" w14:textId="58B2EC2C" w:rsidR="00B051FC" w:rsidRDefault="00BD6CAF" w:rsidP="00BD6CAF">
      <w:pPr>
        <w:pStyle w:val="13"/>
      </w:pPr>
      <w:bookmarkStart w:id="13" w:name="_Toc532143176"/>
      <w:r>
        <w:lastRenderedPageBreak/>
        <w:t>Библиографический список</w:t>
      </w:r>
      <w:bookmarkEnd w:id="13"/>
    </w:p>
    <w:p w14:paraId="407759E6" w14:textId="6EEBE81E" w:rsidR="008949EA" w:rsidRPr="0078410B" w:rsidRDefault="008949EA" w:rsidP="0078410B">
      <w:pPr>
        <w:pStyle w:val="a4"/>
        <w:numPr>
          <w:ilvl w:val="0"/>
          <w:numId w:val="21"/>
        </w:numPr>
      </w:pPr>
      <w:bookmarkStart w:id="14" w:name="_GoBack"/>
      <w:bookmarkEnd w:id="14"/>
    </w:p>
    <w:sectPr w:rsidR="008949EA" w:rsidRPr="0078410B" w:rsidSect="009B50AB">
      <w:footerReference w:type="default" r:id="rId8"/>
      <w:pgSz w:w="11906" w:h="16838" w:code="9"/>
      <w:pgMar w:top="1134" w:right="567" w:bottom="1134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A93A9" w14:textId="77777777" w:rsidR="00D2171E" w:rsidRDefault="00D2171E" w:rsidP="004956C3">
      <w:pPr>
        <w:spacing w:after="0" w:line="240" w:lineRule="auto"/>
      </w:pPr>
      <w:r>
        <w:separator/>
      </w:r>
    </w:p>
  </w:endnote>
  <w:endnote w:type="continuationSeparator" w:id="0">
    <w:p w14:paraId="4B3F0E05" w14:textId="77777777" w:rsidR="00D2171E" w:rsidRDefault="00D2171E" w:rsidP="00495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91878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6"/>
        <w:szCs w:val="26"/>
      </w:rPr>
    </w:sdtEndPr>
    <w:sdtContent>
      <w:p w14:paraId="24EC8EC7" w14:textId="705EC83F" w:rsidR="00BC10E0" w:rsidRPr="004956C3" w:rsidRDefault="00BC10E0">
        <w:pPr>
          <w:pStyle w:val="aa"/>
          <w:jc w:val="center"/>
          <w:rPr>
            <w:rFonts w:ascii="Times New Roman" w:hAnsi="Times New Roman"/>
            <w:sz w:val="26"/>
            <w:szCs w:val="26"/>
          </w:rPr>
        </w:pPr>
        <w:r w:rsidRPr="004956C3">
          <w:rPr>
            <w:rFonts w:ascii="Times New Roman" w:hAnsi="Times New Roman"/>
            <w:sz w:val="26"/>
            <w:szCs w:val="26"/>
          </w:rPr>
          <w:fldChar w:fldCharType="begin"/>
        </w:r>
        <w:r w:rsidRPr="004956C3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4956C3">
          <w:rPr>
            <w:rFonts w:ascii="Times New Roman" w:hAnsi="Times New Roman"/>
            <w:sz w:val="26"/>
            <w:szCs w:val="26"/>
          </w:rPr>
          <w:fldChar w:fldCharType="separate"/>
        </w:r>
        <w:r>
          <w:rPr>
            <w:rFonts w:ascii="Times New Roman" w:hAnsi="Times New Roman"/>
            <w:noProof/>
            <w:sz w:val="26"/>
            <w:szCs w:val="26"/>
          </w:rPr>
          <w:t>2</w:t>
        </w:r>
        <w:r w:rsidRPr="004956C3">
          <w:rPr>
            <w:rFonts w:ascii="Times New Roman" w:hAnsi="Times New Roman"/>
            <w:sz w:val="26"/>
            <w:szCs w:val="26"/>
          </w:rPr>
          <w:fldChar w:fldCharType="end"/>
        </w:r>
      </w:p>
    </w:sdtContent>
  </w:sdt>
  <w:p w14:paraId="222E26B6" w14:textId="77777777" w:rsidR="00BC10E0" w:rsidRDefault="00BC10E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09B5A" w14:textId="77777777" w:rsidR="00D2171E" w:rsidRDefault="00D2171E" w:rsidP="004956C3">
      <w:pPr>
        <w:spacing w:after="0" w:line="240" w:lineRule="auto"/>
      </w:pPr>
      <w:r>
        <w:separator/>
      </w:r>
    </w:p>
  </w:footnote>
  <w:footnote w:type="continuationSeparator" w:id="0">
    <w:p w14:paraId="4C58B933" w14:textId="77777777" w:rsidR="00D2171E" w:rsidRDefault="00D2171E" w:rsidP="00495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6530"/>
    <w:multiLevelType w:val="multilevel"/>
    <w:tmpl w:val="BB205C48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EE0B8E"/>
    <w:multiLevelType w:val="hybridMultilevel"/>
    <w:tmpl w:val="E9E47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0A5023"/>
    <w:multiLevelType w:val="hybridMultilevel"/>
    <w:tmpl w:val="4482C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21ADF"/>
    <w:multiLevelType w:val="hybridMultilevel"/>
    <w:tmpl w:val="46080D68"/>
    <w:lvl w:ilvl="0" w:tplc="D67C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37E0B"/>
    <w:multiLevelType w:val="hybridMultilevel"/>
    <w:tmpl w:val="CFC2BAB8"/>
    <w:lvl w:ilvl="0" w:tplc="9ABA6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34F6"/>
    <w:multiLevelType w:val="hybridMultilevel"/>
    <w:tmpl w:val="DEF6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BA500E"/>
    <w:multiLevelType w:val="hybridMultilevel"/>
    <w:tmpl w:val="FCF4CA26"/>
    <w:lvl w:ilvl="0" w:tplc="00000001">
      <w:start w:val="1"/>
      <w:numFmt w:val="decimal"/>
      <w:lvlText w:val="%1."/>
      <w:lvlJc w:val="left"/>
      <w:pPr>
        <w:tabs>
          <w:tab w:val="num" w:pos="540"/>
        </w:tabs>
        <w:ind w:left="823" w:hanging="283"/>
      </w:pPr>
    </w:lvl>
    <w:lvl w:ilvl="1" w:tplc="3F3AE56C">
      <w:start w:val="1"/>
      <w:numFmt w:val="bullet"/>
      <w:lvlText w:val="-"/>
      <w:lvlJc w:val="left"/>
      <w:pPr>
        <w:tabs>
          <w:tab w:val="num" w:pos="1960"/>
        </w:tabs>
        <w:ind w:left="1960" w:hanging="340"/>
      </w:pPr>
      <w:rPr>
        <w:rFonts w:ascii="Arial" w:hAnsi="Arial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054F5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36993C70"/>
    <w:multiLevelType w:val="multilevel"/>
    <w:tmpl w:val="240E83BC"/>
    <w:lvl w:ilvl="0">
      <w:start w:val="1"/>
      <w:numFmt w:val="decimal"/>
      <w:pStyle w:val="1"/>
      <w:lvlText w:val="Глава %1."/>
      <w:lvlJc w:val="center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"/>
      <w:lvlJc w:val="center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center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4."/>
      <w:lvlJc w:val="left"/>
      <w:pPr>
        <w:ind w:left="9606" w:hanging="144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ind w:left="10967" w:hanging="14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328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9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05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6411" w:hanging="1440"/>
      </w:pPr>
      <w:rPr>
        <w:rFonts w:hint="default"/>
      </w:rPr>
    </w:lvl>
  </w:abstractNum>
  <w:abstractNum w:abstractNumId="9" w15:restartNumberingAfterBreak="0">
    <w:nsid w:val="3C7D57F0"/>
    <w:multiLevelType w:val="hybridMultilevel"/>
    <w:tmpl w:val="A4444C16"/>
    <w:lvl w:ilvl="0" w:tplc="BF1875D2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DB0"/>
    <w:multiLevelType w:val="multilevel"/>
    <w:tmpl w:val="61C8C4BC"/>
    <w:styleLink w:val="10"/>
    <w:lvl w:ilvl="0">
      <w:start w:val="1"/>
      <w:numFmt w:val="decimal"/>
      <w:lvlText w:val="Глава 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center"/>
      <w:pPr>
        <w:ind w:left="680" w:firstLine="68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1" w15:restartNumberingAfterBreak="0">
    <w:nsid w:val="421C76C5"/>
    <w:multiLevelType w:val="multilevel"/>
    <w:tmpl w:val="D06AFE2C"/>
    <w:lvl w:ilvl="0">
      <w:start w:val="1"/>
      <w:numFmt w:val="decimal"/>
      <w:lvlText w:val="Приложение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2A08AA"/>
    <w:multiLevelType w:val="hybridMultilevel"/>
    <w:tmpl w:val="29D413C8"/>
    <w:lvl w:ilvl="0" w:tplc="13A01F1C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6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6203E5"/>
    <w:multiLevelType w:val="hybridMultilevel"/>
    <w:tmpl w:val="1670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E7EB8"/>
    <w:multiLevelType w:val="hybridMultilevel"/>
    <w:tmpl w:val="C12E8ED6"/>
    <w:lvl w:ilvl="0" w:tplc="74963F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965CD0"/>
    <w:multiLevelType w:val="hybridMultilevel"/>
    <w:tmpl w:val="9E3CF03C"/>
    <w:lvl w:ilvl="0" w:tplc="13A01F1C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5973D4"/>
    <w:multiLevelType w:val="hybridMultilevel"/>
    <w:tmpl w:val="8D2410BE"/>
    <w:lvl w:ilvl="0" w:tplc="00000001">
      <w:start w:val="1"/>
      <w:numFmt w:val="decimal"/>
      <w:lvlText w:val="%1."/>
      <w:lvlJc w:val="left"/>
      <w:pPr>
        <w:tabs>
          <w:tab w:val="num" w:pos="426"/>
        </w:tabs>
        <w:ind w:left="709" w:hanging="283"/>
      </w:pPr>
    </w:lvl>
    <w:lvl w:ilvl="1" w:tplc="21D6842A">
      <w:start w:val="1"/>
      <w:numFmt w:val="bullet"/>
      <w:lvlText w:val=""/>
      <w:lvlJc w:val="left"/>
      <w:pPr>
        <w:tabs>
          <w:tab w:val="num" w:pos="1846"/>
        </w:tabs>
        <w:ind w:left="1846" w:hanging="34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046"/>
        </w:tabs>
        <w:ind w:left="2046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86"/>
        </w:tabs>
        <w:ind w:left="3486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06"/>
        </w:tabs>
        <w:ind w:left="4206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46"/>
        </w:tabs>
        <w:ind w:left="5646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66"/>
        </w:tabs>
        <w:ind w:left="6366" w:hanging="360"/>
      </w:pPr>
    </w:lvl>
  </w:abstractNum>
  <w:abstractNum w:abstractNumId="17" w15:restartNumberingAfterBreak="0">
    <w:nsid w:val="5FCC5A43"/>
    <w:multiLevelType w:val="hybridMultilevel"/>
    <w:tmpl w:val="615A308E"/>
    <w:lvl w:ilvl="0" w:tplc="F478497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1275469"/>
    <w:multiLevelType w:val="multilevel"/>
    <w:tmpl w:val="2CDC40F2"/>
    <w:lvl w:ilvl="0">
      <w:start w:val="1"/>
      <w:numFmt w:val="decimal"/>
      <w:lvlText w:val="Глава %1."/>
      <w:lvlJc w:val="center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center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center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4."/>
      <w:lvlJc w:val="center"/>
      <w:pPr>
        <w:ind w:left="9606" w:hanging="1440"/>
      </w:pPr>
      <w:rPr>
        <w:rFonts w:ascii="Times New Roman" w:eastAsia="Calibri" w:hAnsi="Times New Roman" w:cs="Times New Roman"/>
        <w:b w:val="0"/>
        <w:i w:val="0"/>
      </w:rPr>
    </w:lvl>
    <w:lvl w:ilvl="4">
      <w:start w:val="1"/>
      <w:numFmt w:val="lowerLetter"/>
      <w:lvlText w:val="%5."/>
      <w:lvlJc w:val="left"/>
      <w:pPr>
        <w:ind w:left="10967" w:hanging="14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328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9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05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6411" w:hanging="1440"/>
      </w:pPr>
      <w:rPr>
        <w:rFonts w:hint="default"/>
      </w:rPr>
    </w:lvl>
  </w:abstractNum>
  <w:abstractNum w:abstractNumId="19" w15:restartNumberingAfterBreak="0">
    <w:nsid w:val="69BE6A8B"/>
    <w:multiLevelType w:val="multilevel"/>
    <w:tmpl w:val="8648E1DA"/>
    <w:lvl w:ilvl="0">
      <w:start w:val="1"/>
      <w:numFmt w:val="decimal"/>
      <w:lvlText w:val="Глава %1."/>
      <w:lvlJc w:val="center"/>
      <w:pPr>
        <w:ind w:left="0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center"/>
      <w:pPr>
        <w:ind w:left="0" w:firstLine="0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center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4."/>
      <w:lvlJc w:val="center"/>
      <w:pPr>
        <w:ind w:left="9606" w:hanging="1440"/>
      </w:pPr>
      <w:rPr>
        <w:rFonts w:hint="default"/>
        <w:b w:val="0"/>
        <w:i w:val="0"/>
      </w:rPr>
    </w:lvl>
    <w:lvl w:ilvl="4">
      <w:start w:val="1"/>
      <w:numFmt w:val="lowerLetter"/>
      <w:lvlText w:val="%5."/>
      <w:lvlJc w:val="left"/>
      <w:pPr>
        <w:ind w:left="10967" w:hanging="14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328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9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05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6411" w:hanging="1440"/>
      </w:pPr>
      <w:rPr>
        <w:rFonts w:hint="default"/>
      </w:rPr>
    </w:lvl>
  </w:abstractNum>
  <w:abstractNum w:abstractNumId="20" w15:restartNumberingAfterBreak="0">
    <w:nsid w:val="76986990"/>
    <w:multiLevelType w:val="multilevel"/>
    <w:tmpl w:val="04190029"/>
    <w:lvl w:ilvl="0">
      <w:start w:val="1"/>
      <w:numFmt w:val="decimal"/>
      <w:pStyle w:val="1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0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910404D"/>
    <w:multiLevelType w:val="multilevel"/>
    <w:tmpl w:val="9A7C1572"/>
    <w:styleLink w:val="21"/>
    <w:lvl w:ilvl="0">
      <w:start w:val="1"/>
      <w:numFmt w:val="decimal"/>
      <w:lvlText w:val="Глава %1."/>
      <w:lvlJc w:val="center"/>
      <w:pPr>
        <w:ind w:left="5523" w:hanging="144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center"/>
      <w:pPr>
        <w:ind w:left="2722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center"/>
      <w:pPr>
        <w:ind w:left="0" w:firstLine="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4."/>
      <w:lvlJc w:val="left"/>
      <w:pPr>
        <w:ind w:left="9606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967" w:hanging="14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328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3689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505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6411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20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10"/>
  </w:num>
  <w:num w:numId="11">
    <w:abstractNumId w:val="21"/>
  </w:num>
  <w:num w:numId="12">
    <w:abstractNumId w:val="14"/>
  </w:num>
  <w:num w:numId="13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9"/>
  </w:num>
  <w:num w:numId="20">
    <w:abstractNumId w:val="18"/>
  </w:num>
  <w:num w:numId="21">
    <w:abstractNumId w:val="15"/>
  </w:num>
  <w:num w:numId="22">
    <w:abstractNumId w:val="1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7B"/>
    <w:rsid w:val="00005337"/>
    <w:rsid w:val="00021F60"/>
    <w:rsid w:val="00027AFA"/>
    <w:rsid w:val="00043E5A"/>
    <w:rsid w:val="00062943"/>
    <w:rsid w:val="00090F83"/>
    <w:rsid w:val="000A053A"/>
    <w:rsid w:val="000A70A9"/>
    <w:rsid w:val="000B77DC"/>
    <w:rsid w:val="000C20C3"/>
    <w:rsid w:val="000D02EA"/>
    <w:rsid w:val="000D36AF"/>
    <w:rsid w:val="000F0DB5"/>
    <w:rsid w:val="000F252C"/>
    <w:rsid w:val="000F44E1"/>
    <w:rsid w:val="00101B20"/>
    <w:rsid w:val="00117FF8"/>
    <w:rsid w:val="00121B63"/>
    <w:rsid w:val="001255D8"/>
    <w:rsid w:val="00131159"/>
    <w:rsid w:val="00140281"/>
    <w:rsid w:val="00163719"/>
    <w:rsid w:val="00166566"/>
    <w:rsid w:val="001962D8"/>
    <w:rsid w:val="001B04AF"/>
    <w:rsid w:val="001B6F46"/>
    <w:rsid w:val="001D392B"/>
    <w:rsid w:val="001D660B"/>
    <w:rsid w:val="00226BB3"/>
    <w:rsid w:val="002578BB"/>
    <w:rsid w:val="00257E97"/>
    <w:rsid w:val="00272E91"/>
    <w:rsid w:val="00277E41"/>
    <w:rsid w:val="00284B28"/>
    <w:rsid w:val="00290D29"/>
    <w:rsid w:val="00297FCB"/>
    <w:rsid w:val="002A47B5"/>
    <w:rsid w:val="002A66F9"/>
    <w:rsid w:val="002C1B46"/>
    <w:rsid w:val="002E1B85"/>
    <w:rsid w:val="00303C89"/>
    <w:rsid w:val="00312137"/>
    <w:rsid w:val="00316D29"/>
    <w:rsid w:val="00332540"/>
    <w:rsid w:val="00336EE1"/>
    <w:rsid w:val="003402A9"/>
    <w:rsid w:val="00342F95"/>
    <w:rsid w:val="0037176F"/>
    <w:rsid w:val="00374D9F"/>
    <w:rsid w:val="00382FF3"/>
    <w:rsid w:val="003B7B20"/>
    <w:rsid w:val="003C31E5"/>
    <w:rsid w:val="003C3E61"/>
    <w:rsid w:val="003C575C"/>
    <w:rsid w:val="003D4C5E"/>
    <w:rsid w:val="003D79EF"/>
    <w:rsid w:val="003D7D4A"/>
    <w:rsid w:val="003D7E2C"/>
    <w:rsid w:val="003E2DF5"/>
    <w:rsid w:val="00411AD7"/>
    <w:rsid w:val="00412B7B"/>
    <w:rsid w:val="00430624"/>
    <w:rsid w:val="00434AA0"/>
    <w:rsid w:val="00445B11"/>
    <w:rsid w:val="004602EC"/>
    <w:rsid w:val="0047070F"/>
    <w:rsid w:val="004956C3"/>
    <w:rsid w:val="004D2062"/>
    <w:rsid w:val="004E2C7F"/>
    <w:rsid w:val="004F4459"/>
    <w:rsid w:val="005162C4"/>
    <w:rsid w:val="00526434"/>
    <w:rsid w:val="00533B5D"/>
    <w:rsid w:val="00535BEA"/>
    <w:rsid w:val="005420C1"/>
    <w:rsid w:val="00557770"/>
    <w:rsid w:val="005727AB"/>
    <w:rsid w:val="005748B8"/>
    <w:rsid w:val="00596F70"/>
    <w:rsid w:val="005A3C53"/>
    <w:rsid w:val="005B2D8F"/>
    <w:rsid w:val="00612C08"/>
    <w:rsid w:val="006272AC"/>
    <w:rsid w:val="0064009C"/>
    <w:rsid w:val="00657711"/>
    <w:rsid w:val="00657FC9"/>
    <w:rsid w:val="00666ACD"/>
    <w:rsid w:val="00687BDC"/>
    <w:rsid w:val="00695685"/>
    <w:rsid w:val="006A304B"/>
    <w:rsid w:val="006A6CE6"/>
    <w:rsid w:val="006B60C9"/>
    <w:rsid w:val="006B6FAE"/>
    <w:rsid w:val="006B7EDE"/>
    <w:rsid w:val="006C3C85"/>
    <w:rsid w:val="006C5AAC"/>
    <w:rsid w:val="006E79A0"/>
    <w:rsid w:val="00713DDA"/>
    <w:rsid w:val="007320C0"/>
    <w:rsid w:val="007333B2"/>
    <w:rsid w:val="00745A7B"/>
    <w:rsid w:val="00777570"/>
    <w:rsid w:val="0078410B"/>
    <w:rsid w:val="007A0303"/>
    <w:rsid w:val="0081472A"/>
    <w:rsid w:val="008465E3"/>
    <w:rsid w:val="00851721"/>
    <w:rsid w:val="0085207F"/>
    <w:rsid w:val="0086675A"/>
    <w:rsid w:val="0087147E"/>
    <w:rsid w:val="008771D7"/>
    <w:rsid w:val="008949EA"/>
    <w:rsid w:val="008B0C6C"/>
    <w:rsid w:val="008B4E38"/>
    <w:rsid w:val="008B7E9C"/>
    <w:rsid w:val="008C1ABC"/>
    <w:rsid w:val="008F6A93"/>
    <w:rsid w:val="00911374"/>
    <w:rsid w:val="00911F56"/>
    <w:rsid w:val="009125C2"/>
    <w:rsid w:val="00924080"/>
    <w:rsid w:val="009357B3"/>
    <w:rsid w:val="00964618"/>
    <w:rsid w:val="00966F69"/>
    <w:rsid w:val="00973098"/>
    <w:rsid w:val="00973481"/>
    <w:rsid w:val="009756F7"/>
    <w:rsid w:val="009777CC"/>
    <w:rsid w:val="009B50AB"/>
    <w:rsid w:val="009C778C"/>
    <w:rsid w:val="009F7120"/>
    <w:rsid w:val="00A236BE"/>
    <w:rsid w:val="00A25A3E"/>
    <w:rsid w:val="00A26F6C"/>
    <w:rsid w:val="00A3154F"/>
    <w:rsid w:val="00A36AA4"/>
    <w:rsid w:val="00A53C48"/>
    <w:rsid w:val="00A65E8F"/>
    <w:rsid w:val="00A747DA"/>
    <w:rsid w:val="00A916F7"/>
    <w:rsid w:val="00A946C3"/>
    <w:rsid w:val="00AA74DD"/>
    <w:rsid w:val="00AC27DF"/>
    <w:rsid w:val="00AC69BD"/>
    <w:rsid w:val="00AD0225"/>
    <w:rsid w:val="00AD404A"/>
    <w:rsid w:val="00AE5D8E"/>
    <w:rsid w:val="00AE7A9D"/>
    <w:rsid w:val="00AF3364"/>
    <w:rsid w:val="00B051FC"/>
    <w:rsid w:val="00B064B3"/>
    <w:rsid w:val="00B53411"/>
    <w:rsid w:val="00B539D9"/>
    <w:rsid w:val="00BA0B9F"/>
    <w:rsid w:val="00BA3BF0"/>
    <w:rsid w:val="00BB42ED"/>
    <w:rsid w:val="00BB72DA"/>
    <w:rsid w:val="00BC10E0"/>
    <w:rsid w:val="00BC19A4"/>
    <w:rsid w:val="00BD05AB"/>
    <w:rsid w:val="00BD2AC8"/>
    <w:rsid w:val="00BD6CAF"/>
    <w:rsid w:val="00BE286D"/>
    <w:rsid w:val="00C01D37"/>
    <w:rsid w:val="00C107DA"/>
    <w:rsid w:val="00C316FB"/>
    <w:rsid w:val="00C42BC3"/>
    <w:rsid w:val="00C43EEA"/>
    <w:rsid w:val="00C47BFC"/>
    <w:rsid w:val="00C60572"/>
    <w:rsid w:val="00C75679"/>
    <w:rsid w:val="00C922DB"/>
    <w:rsid w:val="00CC3C60"/>
    <w:rsid w:val="00CD3322"/>
    <w:rsid w:val="00CE3D14"/>
    <w:rsid w:val="00CF694A"/>
    <w:rsid w:val="00D004F3"/>
    <w:rsid w:val="00D023AC"/>
    <w:rsid w:val="00D2171E"/>
    <w:rsid w:val="00D23A9A"/>
    <w:rsid w:val="00D24D6E"/>
    <w:rsid w:val="00D53157"/>
    <w:rsid w:val="00D81B8F"/>
    <w:rsid w:val="00D81C77"/>
    <w:rsid w:val="00D82759"/>
    <w:rsid w:val="00D94A3E"/>
    <w:rsid w:val="00DE054C"/>
    <w:rsid w:val="00DF19FA"/>
    <w:rsid w:val="00E16520"/>
    <w:rsid w:val="00E63363"/>
    <w:rsid w:val="00E771BC"/>
    <w:rsid w:val="00EB5362"/>
    <w:rsid w:val="00EB74E9"/>
    <w:rsid w:val="00EC62ED"/>
    <w:rsid w:val="00EC6D6B"/>
    <w:rsid w:val="00EE7210"/>
    <w:rsid w:val="00F105A2"/>
    <w:rsid w:val="00F253AF"/>
    <w:rsid w:val="00F470D0"/>
    <w:rsid w:val="00F514F0"/>
    <w:rsid w:val="00F52BEA"/>
    <w:rsid w:val="00F5329B"/>
    <w:rsid w:val="00F67426"/>
    <w:rsid w:val="00F704CC"/>
    <w:rsid w:val="00F93B56"/>
    <w:rsid w:val="00F977E1"/>
    <w:rsid w:val="00FA379A"/>
    <w:rsid w:val="00FA7665"/>
    <w:rsid w:val="00FB044A"/>
    <w:rsid w:val="00FB55C6"/>
    <w:rsid w:val="00FB7302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01168"/>
  <w15:chartTrackingRefBased/>
  <w15:docId w15:val="{5C1CFB2E-BC0D-40B6-8544-781008B2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56C3"/>
    <w:pPr>
      <w:spacing w:line="256" w:lineRule="auto"/>
    </w:pPr>
    <w:rPr>
      <w:rFonts w:ascii="Calibri" w:eastAsia="Calibri" w:hAnsi="Calibri" w:cs="Times New Roman"/>
    </w:rPr>
  </w:style>
  <w:style w:type="paragraph" w:styleId="11">
    <w:name w:val="heading 1"/>
    <w:basedOn w:val="a0"/>
    <w:next w:val="a0"/>
    <w:link w:val="12"/>
    <w:uiPriority w:val="9"/>
    <w:qFormat/>
    <w:rsid w:val="00434AA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2"/>
    <w:uiPriority w:val="9"/>
    <w:semiHidden/>
    <w:unhideWhenUsed/>
    <w:qFormat/>
    <w:rsid w:val="00BB72D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BB72D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B72D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B72D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B72D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B72D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B72D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B72D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Г_Обычный"/>
    <w:basedOn w:val="a0"/>
    <w:link w:val="a5"/>
    <w:qFormat/>
    <w:rsid w:val="009B50A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character" w:customStyle="1" w:styleId="a5">
    <w:name w:val="Г_Обычный Знак"/>
    <w:basedOn w:val="a1"/>
    <w:link w:val="a4"/>
    <w:rsid w:val="009B50AB"/>
    <w:rPr>
      <w:rFonts w:ascii="Times New Roman" w:eastAsia="Calibri" w:hAnsi="Times New Roman" w:cs="Times New Roman"/>
      <w:sz w:val="26"/>
      <w:szCs w:val="26"/>
    </w:rPr>
  </w:style>
  <w:style w:type="paragraph" w:customStyle="1" w:styleId="23">
    <w:name w:val="Г_З_2"/>
    <w:basedOn w:val="20"/>
    <w:next w:val="a4"/>
    <w:link w:val="24"/>
    <w:qFormat/>
    <w:rsid w:val="00043E5A"/>
    <w:pPr>
      <w:suppressAutoHyphens/>
      <w:spacing w:before="240" w:after="120" w:line="257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4">
    <w:name w:val="Г_З_2 Знак"/>
    <w:basedOn w:val="a1"/>
    <w:link w:val="23"/>
    <w:rsid w:val="00043E5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Подпись рисунка ГОСТ"/>
    <w:basedOn w:val="a0"/>
    <w:link w:val="a7"/>
    <w:autoRedefine/>
    <w:qFormat/>
    <w:rsid w:val="0047070F"/>
    <w:pPr>
      <w:ind w:left="567"/>
      <w:jc w:val="center"/>
    </w:pPr>
    <w:rPr>
      <w:rFonts w:ascii="Times New Roman" w:hAnsi="Times New Roman"/>
      <w:b/>
      <w:i/>
      <w:sz w:val="24"/>
      <w:szCs w:val="24"/>
    </w:rPr>
  </w:style>
  <w:style w:type="character" w:customStyle="1" w:styleId="a7">
    <w:name w:val="Подпись рисунка ГОСТ Знак"/>
    <w:basedOn w:val="a1"/>
    <w:link w:val="a6"/>
    <w:rsid w:val="0047070F"/>
    <w:rPr>
      <w:rFonts w:ascii="Times New Roman" w:eastAsia="Calibri" w:hAnsi="Times New Roman" w:cs="Times New Roman"/>
      <w:b/>
      <w:i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49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4956C3"/>
    <w:rPr>
      <w:rFonts w:ascii="Calibri" w:eastAsia="Calibri" w:hAnsi="Calibri" w:cs="Times New Roman"/>
    </w:rPr>
  </w:style>
  <w:style w:type="paragraph" w:styleId="aa">
    <w:name w:val="footer"/>
    <w:basedOn w:val="a0"/>
    <w:link w:val="ab"/>
    <w:uiPriority w:val="99"/>
    <w:unhideWhenUsed/>
    <w:rsid w:val="00495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4956C3"/>
    <w:rPr>
      <w:rFonts w:ascii="Calibri" w:eastAsia="Calibri" w:hAnsi="Calibri" w:cs="Times New Roman"/>
    </w:rPr>
  </w:style>
  <w:style w:type="character" w:customStyle="1" w:styleId="12">
    <w:name w:val="Заголовок 1 Знак"/>
    <w:basedOn w:val="a1"/>
    <w:link w:val="11"/>
    <w:uiPriority w:val="9"/>
    <w:rsid w:val="00434A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1"/>
    <w:next w:val="a0"/>
    <w:uiPriority w:val="39"/>
    <w:unhideWhenUsed/>
    <w:qFormat/>
    <w:rsid w:val="00434AA0"/>
    <w:pPr>
      <w:spacing w:line="259" w:lineRule="auto"/>
      <w:outlineLvl w:val="9"/>
    </w:pPr>
    <w:rPr>
      <w:lang w:eastAsia="ru-RU"/>
    </w:rPr>
  </w:style>
  <w:style w:type="character" w:styleId="ad">
    <w:name w:val="annotation reference"/>
    <w:basedOn w:val="a1"/>
    <w:uiPriority w:val="99"/>
    <w:semiHidden/>
    <w:unhideWhenUsed/>
    <w:rsid w:val="00FA7665"/>
    <w:rPr>
      <w:sz w:val="16"/>
      <w:szCs w:val="16"/>
    </w:rPr>
  </w:style>
  <w:style w:type="paragraph" w:styleId="ae">
    <w:name w:val="annotation text"/>
    <w:basedOn w:val="a0"/>
    <w:link w:val="af"/>
    <w:uiPriority w:val="99"/>
    <w:unhideWhenUsed/>
    <w:rsid w:val="00FA7665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FA7665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A766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A7665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Balloon Text"/>
    <w:basedOn w:val="a0"/>
    <w:link w:val="af3"/>
    <w:uiPriority w:val="99"/>
    <w:semiHidden/>
    <w:unhideWhenUsed/>
    <w:rsid w:val="00FA76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FA7665"/>
    <w:rPr>
      <w:rFonts w:ascii="Segoe UI" w:eastAsia="Calibri" w:hAnsi="Segoe UI" w:cs="Segoe UI"/>
      <w:sz w:val="18"/>
      <w:szCs w:val="18"/>
    </w:rPr>
  </w:style>
  <w:style w:type="paragraph" w:customStyle="1" w:styleId="13">
    <w:name w:val="Г_З_1"/>
    <w:basedOn w:val="11"/>
    <w:next w:val="a4"/>
    <w:link w:val="14"/>
    <w:qFormat/>
    <w:rsid w:val="00043E5A"/>
    <w:pPr>
      <w:pageBreakBefore/>
      <w:numPr>
        <w:numId w:val="0"/>
      </w:numPr>
      <w:suppressAutoHyphens/>
      <w:spacing w:before="0" w:after="240" w:line="257" w:lineRule="auto"/>
      <w:jc w:val="center"/>
    </w:pPr>
    <w:rPr>
      <w:rFonts w:ascii="Times New Roman" w:hAnsi="Times New Roman"/>
      <w:b/>
      <w:color w:val="000000" w:themeColor="text1"/>
    </w:rPr>
  </w:style>
  <w:style w:type="paragraph" w:styleId="15">
    <w:name w:val="toc 1"/>
    <w:basedOn w:val="a0"/>
    <w:next w:val="a0"/>
    <w:autoRedefine/>
    <w:uiPriority w:val="39"/>
    <w:unhideWhenUsed/>
    <w:rsid w:val="00382FF3"/>
    <w:pPr>
      <w:spacing w:after="100"/>
    </w:pPr>
  </w:style>
  <w:style w:type="character" w:customStyle="1" w:styleId="14">
    <w:name w:val="Г_З_1 Знак"/>
    <w:basedOn w:val="12"/>
    <w:link w:val="13"/>
    <w:rsid w:val="00043E5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f4">
    <w:name w:val="Hyperlink"/>
    <w:basedOn w:val="a1"/>
    <w:uiPriority w:val="99"/>
    <w:unhideWhenUsed/>
    <w:rsid w:val="00382FF3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101B20"/>
    <w:rPr>
      <w:color w:val="808080"/>
      <w:shd w:val="clear" w:color="auto" w:fill="E6E6E6"/>
    </w:rPr>
  </w:style>
  <w:style w:type="character" w:customStyle="1" w:styleId="22">
    <w:name w:val="Заголовок 2 Знак"/>
    <w:basedOn w:val="a1"/>
    <w:link w:val="20"/>
    <w:uiPriority w:val="9"/>
    <w:semiHidden/>
    <w:rsid w:val="00BB7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BB7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BB72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BB72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BB72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BB72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BB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BB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f5">
    <w:name w:val="Table Grid"/>
    <w:basedOn w:val="a2"/>
    <w:uiPriority w:val="39"/>
    <w:rsid w:val="0004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Г_Нум_З1"/>
    <w:basedOn w:val="13"/>
    <w:next w:val="a4"/>
    <w:link w:val="17"/>
    <w:qFormat/>
    <w:rsid w:val="009B50AB"/>
    <w:pPr>
      <w:numPr>
        <w:numId w:val="16"/>
      </w:numPr>
      <w:spacing w:line="360" w:lineRule="auto"/>
    </w:pPr>
  </w:style>
  <w:style w:type="paragraph" w:customStyle="1" w:styleId="2">
    <w:name w:val="Г_Нум_З2"/>
    <w:basedOn w:val="23"/>
    <w:next w:val="a4"/>
    <w:link w:val="25"/>
    <w:qFormat/>
    <w:rsid w:val="009B50AB"/>
    <w:pPr>
      <w:numPr>
        <w:numId w:val="16"/>
      </w:numPr>
    </w:pPr>
  </w:style>
  <w:style w:type="character" w:customStyle="1" w:styleId="17">
    <w:name w:val="Г_Нум_З1 Знак"/>
    <w:basedOn w:val="14"/>
    <w:link w:val="1"/>
    <w:rsid w:val="009B50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32">
    <w:name w:val="Г_З_3"/>
    <w:basedOn w:val="30"/>
    <w:next w:val="a4"/>
    <w:link w:val="33"/>
    <w:qFormat/>
    <w:rsid w:val="009B50AB"/>
    <w:pPr>
      <w:suppressAutoHyphens/>
      <w:spacing w:before="160" w:after="80" w:line="257" w:lineRule="auto"/>
      <w:jc w:val="center"/>
    </w:pPr>
    <w:rPr>
      <w:rFonts w:ascii="Times New Roman" w:hAnsi="Times New Roman"/>
      <w:b/>
      <w:color w:val="auto"/>
      <w:sz w:val="26"/>
    </w:rPr>
  </w:style>
  <w:style w:type="character" w:customStyle="1" w:styleId="25">
    <w:name w:val="Г_Нум_З2 Знак"/>
    <w:basedOn w:val="24"/>
    <w:link w:val="2"/>
    <w:rsid w:val="009B50A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3">
    <w:name w:val="Г_Нум_З3"/>
    <w:basedOn w:val="32"/>
    <w:next w:val="a4"/>
    <w:link w:val="34"/>
    <w:qFormat/>
    <w:rsid w:val="009B50AB"/>
    <w:pPr>
      <w:numPr>
        <w:numId w:val="16"/>
      </w:numPr>
    </w:pPr>
  </w:style>
  <w:style w:type="character" w:customStyle="1" w:styleId="33">
    <w:name w:val="Г_З_3 Знак"/>
    <w:basedOn w:val="31"/>
    <w:link w:val="32"/>
    <w:rsid w:val="009B50AB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character" w:customStyle="1" w:styleId="34">
    <w:name w:val="Г_Нум_З3 Знак"/>
    <w:basedOn w:val="33"/>
    <w:link w:val="3"/>
    <w:rsid w:val="009B50AB"/>
    <w:rPr>
      <w:rFonts w:ascii="Times New Roman" w:eastAsiaTheme="majorEastAsia" w:hAnsi="Times New Roman" w:cstheme="majorBidi"/>
      <w:b/>
      <w:color w:val="1F3763" w:themeColor="accent1" w:themeShade="7F"/>
      <w:sz w:val="26"/>
      <w:szCs w:val="24"/>
    </w:rPr>
  </w:style>
  <w:style w:type="paragraph" w:styleId="26">
    <w:name w:val="toc 2"/>
    <w:basedOn w:val="a0"/>
    <w:next w:val="a0"/>
    <w:autoRedefine/>
    <w:uiPriority w:val="39"/>
    <w:unhideWhenUsed/>
    <w:rsid w:val="004602EC"/>
    <w:pPr>
      <w:spacing w:after="100"/>
      <w:ind w:left="220"/>
    </w:pPr>
  </w:style>
  <w:style w:type="paragraph" w:styleId="35">
    <w:name w:val="toc 3"/>
    <w:basedOn w:val="a0"/>
    <w:next w:val="a0"/>
    <w:autoRedefine/>
    <w:uiPriority w:val="39"/>
    <w:unhideWhenUsed/>
    <w:rsid w:val="004602EC"/>
    <w:pPr>
      <w:spacing w:after="100"/>
      <w:ind w:left="440"/>
    </w:pPr>
  </w:style>
  <w:style w:type="numbering" w:customStyle="1" w:styleId="a">
    <w:name w:val="библиографсписок"/>
    <w:uiPriority w:val="99"/>
    <w:rsid w:val="00E63363"/>
    <w:pPr>
      <w:numPr>
        <w:numId w:val="9"/>
      </w:numPr>
    </w:pPr>
  </w:style>
  <w:style w:type="numbering" w:customStyle="1" w:styleId="10">
    <w:name w:val="Стиль1"/>
    <w:uiPriority w:val="99"/>
    <w:rsid w:val="00E63363"/>
    <w:pPr>
      <w:numPr>
        <w:numId w:val="10"/>
      </w:numPr>
    </w:pPr>
  </w:style>
  <w:style w:type="numbering" w:customStyle="1" w:styleId="21">
    <w:name w:val="Стиль2"/>
    <w:uiPriority w:val="99"/>
    <w:rsid w:val="00E63363"/>
    <w:pPr>
      <w:numPr>
        <w:numId w:val="11"/>
      </w:numPr>
    </w:pPr>
  </w:style>
  <w:style w:type="paragraph" w:styleId="af6">
    <w:name w:val="caption"/>
    <w:basedOn w:val="a0"/>
    <w:next w:val="a0"/>
    <w:uiPriority w:val="35"/>
    <w:unhideWhenUsed/>
    <w:qFormat/>
    <w:rsid w:val="000629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Normal (Web)"/>
    <w:basedOn w:val="a0"/>
    <w:uiPriority w:val="99"/>
    <w:semiHidden/>
    <w:unhideWhenUsed/>
    <w:rsid w:val="00BD6CA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8">
    <w:name w:val="Unresolved Mention"/>
    <w:basedOn w:val="a1"/>
    <w:uiPriority w:val="99"/>
    <w:semiHidden/>
    <w:unhideWhenUsed/>
    <w:rsid w:val="000F44E1"/>
    <w:rPr>
      <w:color w:val="605E5C"/>
      <w:shd w:val="clear" w:color="auto" w:fill="E1DFDD"/>
    </w:rPr>
  </w:style>
  <w:style w:type="character" w:styleId="af9">
    <w:name w:val="FollowedHyperlink"/>
    <w:basedOn w:val="a1"/>
    <w:uiPriority w:val="99"/>
    <w:semiHidden/>
    <w:unhideWhenUsed/>
    <w:rsid w:val="000F44E1"/>
    <w:rPr>
      <w:color w:val="954F72" w:themeColor="followedHyperlink"/>
      <w:u w:val="single"/>
    </w:rPr>
  </w:style>
  <w:style w:type="paragraph" w:styleId="afa">
    <w:name w:val="footnote text"/>
    <w:basedOn w:val="a0"/>
    <w:link w:val="afb"/>
    <w:uiPriority w:val="99"/>
    <w:semiHidden/>
    <w:unhideWhenUsed/>
    <w:rsid w:val="00BA0B9F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BA0B9F"/>
    <w:rPr>
      <w:rFonts w:ascii="Calibri" w:eastAsia="Calibri" w:hAnsi="Calibri" w:cs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BA0B9F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FB5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B55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1"/>
    <w:rsid w:val="00FB5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2;&#1089;&#1090;&#1072;&#1089;&#1080;&#1103;\Downloads\GOST_ShABLON_KURSOVOJ%20(1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0C7E4-3526-4752-AB6A-B6348CE0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GOST_ShABLON_KURSOVOJ (1).dotx</Template>
  <TotalTime>1288</TotalTime>
  <Pages>10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РадионоваМВ</Manager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Пластя;Пласкевич Анастасия Викторовна</dc:creator>
  <cp:keywords>Эконометрика;3 курс</cp:keywords>
  <dc:description/>
  <cp:lastModifiedBy>Пласкевич Анастасия Викторовна</cp:lastModifiedBy>
  <cp:revision>9</cp:revision>
  <cp:lastPrinted>2018-12-12T19:20:00Z</cp:lastPrinted>
  <dcterms:created xsi:type="dcterms:W3CDTF">2018-12-09T02:17:00Z</dcterms:created>
  <dcterms:modified xsi:type="dcterms:W3CDTF">2019-04-24T14:14:00Z</dcterms:modified>
</cp:coreProperties>
</file>